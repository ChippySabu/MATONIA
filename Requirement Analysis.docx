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492328DC" w:rsidR="00EF36A5" w:rsidRPr="00AB4981" w:rsidRDefault="001F0F0E" w:rsidP="00AB4981">
      <w:pPr>
        <w:pStyle w:val="Title"/>
      </w:pPr>
      <w:r>
        <w:t>matoni</w:t>
      </w:r>
      <w:r w:rsidR="00142382">
        <w:t>a</w:t>
      </w:r>
      <w:r>
        <w:t xml:space="preserve"> </w:t>
      </w:r>
    </w:p>
    <w:p w14:paraId="52DA0D1C" w14:textId="749D1575" w:rsidR="00EF36A5" w:rsidRPr="00AB4981" w:rsidRDefault="00EF36A5" w:rsidP="00AB4981">
      <w:pPr>
        <w:pStyle w:val="Details"/>
      </w:pPr>
      <w:r w:rsidRPr="00AB4981">
        <w:rPr>
          <w:b/>
        </w:rPr>
        <w:t>Date</w:t>
      </w:r>
      <w:r w:rsidRPr="00AB4981">
        <w:t xml:space="preserve">: </w:t>
      </w:r>
      <w:r w:rsidR="001F0F0E">
        <w:t>0</w:t>
      </w:r>
      <w:r w:rsidR="00AF76CF">
        <w:t>4</w:t>
      </w:r>
      <w:bookmarkStart w:id="0" w:name="_GoBack"/>
      <w:bookmarkEnd w:id="0"/>
      <w:r w:rsidR="001F0F0E">
        <w:t>-02-2019</w:t>
      </w:r>
    </w:p>
    <w:p w14:paraId="35B1004B" w14:textId="65C6DAA8" w:rsidR="00EF36A5" w:rsidRDefault="00754ABC" w:rsidP="00AB4981">
      <w:pPr>
        <w:pStyle w:val="Details"/>
      </w:pPr>
      <w:r>
        <w:rPr>
          <w:b/>
        </w:rPr>
        <w:t>Guide</w:t>
      </w:r>
      <w:r w:rsidR="00EF36A5" w:rsidRPr="00AB4981">
        <w:t xml:space="preserve">: </w:t>
      </w:r>
      <w:r w:rsidR="001F0F0E">
        <w:t>Grace Joseph</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AF76CF" w:rsidRDefault="00A57CE9" w:rsidP="00A57CE9">
      <w:pPr>
        <w:pStyle w:val="Details"/>
        <w:rPr>
          <w:i/>
          <w:szCs w:val="28"/>
        </w:rPr>
      </w:pPr>
    </w:p>
    <w:p w14:paraId="676EED5F" w14:textId="41B8A02E" w:rsidR="00431ED4" w:rsidRPr="00AF76CF" w:rsidRDefault="00BE4DF1" w:rsidP="00431ED4">
      <w:pPr>
        <w:rPr>
          <w:i/>
          <w:sz w:val="28"/>
          <w:szCs w:val="28"/>
        </w:rPr>
      </w:pPr>
      <w:r w:rsidRPr="00AF76CF">
        <w:rPr>
          <w:i/>
          <w:sz w:val="28"/>
          <w:szCs w:val="28"/>
        </w:rPr>
        <w:t xml:space="preserve">                        </w:t>
      </w:r>
      <w:r w:rsidR="00431ED4" w:rsidRPr="00AF76CF">
        <w:rPr>
          <w:rFonts w:cs="Times New Roman"/>
          <w:i/>
          <w:sz w:val="28"/>
          <w:szCs w:val="28"/>
          <w:lang w:eastAsia="en-IN"/>
        </w:rPr>
        <w:t>The Project “MATONIA” deals with the automation of general cardamom estate management system. This software will help customers and the store owner in managing the various types of Records pertaining to his/her customer and also about the stock. The software will help the user to work in a highly effective and efficient environment.</w:t>
      </w:r>
      <w:r w:rsidR="00AF76CF" w:rsidRPr="00AF76CF">
        <w:rPr>
          <w:rFonts w:cs="Times New Roman"/>
          <w:i/>
          <w:sz w:val="28"/>
          <w:szCs w:val="28"/>
          <w:lang w:eastAsia="en-IN"/>
        </w:rPr>
        <w:t xml:space="preserve"> All the details are stored into appropriate database. The database is connected dynamically to front-end so that any changes made to database are immediately reflected to the user. The new system will cater to the need of the sales persons of any store so that they</w:t>
      </w:r>
    </w:p>
    <w:p w14:paraId="76189B23" w14:textId="704A24B3" w:rsidR="00A57CE9" w:rsidRPr="00AF76CF" w:rsidRDefault="00A57CE9" w:rsidP="00A57CE9">
      <w:pPr>
        <w:pStyle w:val="Details"/>
        <w:rPr>
          <w:i/>
          <w:szCs w:val="28"/>
        </w:rPr>
      </w:pPr>
    </w:p>
    <w:p w14:paraId="0045D93E" w14:textId="77777777" w:rsidR="00971BFB" w:rsidRDefault="00971BFB"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6D568031" w14:textId="77777777" w:rsidR="00431ED4" w:rsidRDefault="00971BFB" w:rsidP="00431ED4">
      <w:pPr>
        <w:pStyle w:val="Details"/>
        <w:ind w:left="720"/>
        <w:rPr>
          <w:i/>
        </w:rPr>
      </w:pPr>
      <w:r>
        <w:rPr>
          <w:i/>
        </w:rPr>
        <w:t>Online Registration</w:t>
      </w:r>
    </w:p>
    <w:p w14:paraId="35DBF81E" w14:textId="77777777" w:rsidR="00431ED4" w:rsidRDefault="00971BFB" w:rsidP="00431ED4">
      <w:pPr>
        <w:pStyle w:val="Details"/>
        <w:ind w:left="720"/>
        <w:rPr>
          <w:i/>
        </w:rPr>
      </w:pPr>
      <w:r>
        <w:rPr>
          <w:i/>
        </w:rPr>
        <w:t xml:space="preserve">Online Booking </w:t>
      </w:r>
    </w:p>
    <w:p w14:paraId="4553CA82" w14:textId="294ACE60" w:rsidR="00971BFB" w:rsidRDefault="00971BFB" w:rsidP="00431ED4">
      <w:pPr>
        <w:pStyle w:val="Details"/>
        <w:ind w:left="720"/>
        <w:rPr>
          <w:i/>
        </w:rPr>
      </w:pPr>
      <w:r>
        <w:rPr>
          <w:i/>
        </w:rPr>
        <w:t>Online Payment</w:t>
      </w:r>
    </w:p>
    <w:p w14:paraId="40E60A61" w14:textId="59F9995A" w:rsidR="00971BFB" w:rsidRDefault="00971BFB" w:rsidP="00754ABC">
      <w:pPr>
        <w:pStyle w:val="Details"/>
        <w:ind w:left="720"/>
        <w:rPr>
          <w:i/>
        </w:rPr>
      </w:pPr>
      <w:r>
        <w:rPr>
          <w:i/>
        </w:rPr>
        <w:t>Online Auction</w:t>
      </w:r>
    </w:p>
    <w:p w14:paraId="577D0070" w14:textId="3BCBAD9A" w:rsidR="00971BFB" w:rsidRDefault="00971BFB" w:rsidP="00754ABC">
      <w:pPr>
        <w:pStyle w:val="Details"/>
        <w:ind w:left="720"/>
        <w:rPr>
          <w:i/>
        </w:rPr>
      </w:pPr>
      <w:r>
        <w:rPr>
          <w:i/>
        </w:rPr>
        <w:t>Online Marketing</w:t>
      </w:r>
    </w:p>
    <w:p w14:paraId="0FCFCE5B" w14:textId="77777777" w:rsidR="00971BFB" w:rsidRPr="002569B5" w:rsidRDefault="00971BFB" w:rsidP="00754ABC">
      <w:pPr>
        <w:pStyle w:val="Details"/>
        <w:ind w:left="720"/>
        <w:rPr>
          <w:i/>
        </w:rPr>
      </w:pP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22056C58" w14:textId="740B3641" w:rsidR="00754ABC" w:rsidRPr="002569B5" w:rsidRDefault="00754ABC" w:rsidP="00754ABC">
      <w:pPr>
        <w:pStyle w:val="Details"/>
        <w:ind w:left="720"/>
        <w:rPr>
          <w:i/>
        </w:rPr>
      </w:pPr>
      <w:r>
        <w:t xml:space="preserve">                               </w:t>
      </w:r>
      <w:r w:rsidR="00ED51A4">
        <w:rPr>
          <w:i/>
        </w:rPr>
        <w:t xml:space="preserve"> </w:t>
      </w:r>
      <w:r w:rsidR="00971BFB">
        <w:rPr>
          <w:i/>
        </w:rPr>
        <w:t>A</w:t>
      </w:r>
      <w:r w:rsidR="00ED51A4">
        <w:rPr>
          <w:i/>
        </w:rPr>
        <w:t>udience</w:t>
      </w:r>
      <w:r w:rsidRPr="002569B5">
        <w:rPr>
          <w:i/>
        </w:rPr>
        <w:t xml:space="preserve">                      </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3B50A92F" w14:textId="6AAB85CC" w:rsidR="00754ABC" w:rsidRDefault="00754ABC" w:rsidP="00754ABC">
      <w:pPr>
        <w:pStyle w:val="Details"/>
        <w:ind w:left="720"/>
        <w:rPr>
          <w:i/>
        </w:rPr>
      </w:pPr>
      <w:r>
        <w:t xml:space="preserve">                                    </w:t>
      </w:r>
      <w:r w:rsidR="00971BFB">
        <w:rPr>
          <w:i/>
        </w:rPr>
        <w:t>Registration</w:t>
      </w:r>
    </w:p>
    <w:p w14:paraId="5138CF3B" w14:textId="772C232F" w:rsidR="00971BFB" w:rsidRDefault="00971BFB" w:rsidP="00754ABC">
      <w:pPr>
        <w:pStyle w:val="Details"/>
        <w:ind w:left="720"/>
        <w:rPr>
          <w:i/>
        </w:rPr>
      </w:pPr>
      <w:r>
        <w:rPr>
          <w:i/>
        </w:rPr>
        <w:lastRenderedPageBreak/>
        <w:t xml:space="preserve">                                    Booking</w:t>
      </w:r>
    </w:p>
    <w:p w14:paraId="6B2F4BC4" w14:textId="2B83F421" w:rsidR="00971BFB" w:rsidRDefault="00971BFB" w:rsidP="00754ABC">
      <w:pPr>
        <w:pStyle w:val="Details"/>
        <w:ind w:left="720"/>
        <w:rPr>
          <w:i/>
        </w:rPr>
      </w:pPr>
      <w:r>
        <w:rPr>
          <w:i/>
        </w:rPr>
        <w:t xml:space="preserve">                                 </w:t>
      </w:r>
      <w:r w:rsidR="00B22FCB">
        <w:rPr>
          <w:i/>
        </w:rPr>
        <w:t xml:space="preserve"> </w:t>
      </w:r>
      <w:r>
        <w:rPr>
          <w:i/>
        </w:rPr>
        <w:t xml:space="preserve">  Payment</w:t>
      </w:r>
    </w:p>
    <w:p w14:paraId="0F8E25D8" w14:textId="355ACB0B" w:rsidR="00971BFB" w:rsidRDefault="00971BFB" w:rsidP="00754ABC">
      <w:pPr>
        <w:pStyle w:val="Details"/>
        <w:ind w:left="720"/>
        <w:rPr>
          <w:i/>
        </w:rPr>
      </w:pPr>
      <w:r>
        <w:rPr>
          <w:i/>
        </w:rPr>
        <w:t xml:space="preserve">                                   Auction</w:t>
      </w:r>
    </w:p>
    <w:p w14:paraId="4F123D91" w14:textId="17A2216B" w:rsidR="00971BFB" w:rsidRPr="002569B5" w:rsidRDefault="00971BFB" w:rsidP="00754ABC">
      <w:pPr>
        <w:pStyle w:val="Details"/>
        <w:ind w:left="720"/>
        <w:rPr>
          <w:i/>
        </w:rPr>
      </w:pPr>
      <w:r>
        <w:rPr>
          <w:i/>
        </w:rPr>
        <w:t xml:space="preserve">                                   Marketing     </w:t>
      </w: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0ACDDDE7" w14:textId="3EFDAF7C" w:rsidR="00B22FCB" w:rsidRDefault="00754ABC" w:rsidP="00754ABC">
      <w:pPr>
        <w:pStyle w:val="Details"/>
        <w:ind w:left="720"/>
        <w:rPr>
          <w:i/>
        </w:rPr>
      </w:pPr>
      <w:r w:rsidRPr="002569B5">
        <w:rPr>
          <w:i/>
        </w:rPr>
        <w:t xml:space="preserve">                                     </w:t>
      </w:r>
      <w:r w:rsidR="00B22FCB">
        <w:rPr>
          <w:i/>
        </w:rPr>
        <w:t>A</w:t>
      </w:r>
      <w:r w:rsidR="00ED51A4">
        <w:rPr>
          <w:i/>
        </w:rPr>
        <w:t>dmin</w:t>
      </w:r>
    </w:p>
    <w:p w14:paraId="5F5CA0FD" w14:textId="2541EF75" w:rsidR="00B22FCB" w:rsidRDefault="00B22FCB" w:rsidP="00754ABC">
      <w:pPr>
        <w:pStyle w:val="Details"/>
        <w:ind w:left="720"/>
        <w:rPr>
          <w:i/>
        </w:rPr>
      </w:pPr>
      <w:r>
        <w:rPr>
          <w:i/>
        </w:rPr>
        <w:t xml:space="preserve">                                     U</w:t>
      </w:r>
      <w:r w:rsidR="00ED51A4">
        <w:rPr>
          <w:i/>
        </w:rPr>
        <w:t>ser</w:t>
      </w:r>
    </w:p>
    <w:p w14:paraId="2DAE6974" w14:textId="712AFD45" w:rsidR="00754ABC" w:rsidRPr="002569B5" w:rsidRDefault="00B22FCB" w:rsidP="00754ABC">
      <w:pPr>
        <w:pStyle w:val="Details"/>
        <w:ind w:left="720"/>
        <w:rPr>
          <w:i/>
        </w:rPr>
      </w:pPr>
      <w:r>
        <w:rPr>
          <w:i/>
        </w:rPr>
        <w:t xml:space="preserve">                                     </w:t>
      </w:r>
      <w:proofErr w:type="spellStart"/>
      <w:r>
        <w:rPr>
          <w:i/>
        </w:rPr>
        <w:t>E</w:t>
      </w:r>
      <w:r w:rsidR="00ED51A4">
        <w:rPr>
          <w:i/>
        </w:rPr>
        <w:t>mploye</w:t>
      </w:r>
      <w:proofErr w:type="spellEnd"/>
      <w:r w:rsidR="00ED51A4">
        <w:rPr>
          <w:i/>
        </w:rPr>
        <w:t xml:space="preserve"> </w:t>
      </w:r>
    </w:p>
    <w:p w14:paraId="12C88FB8" w14:textId="77777777" w:rsidR="00754ABC" w:rsidRDefault="00754ABC" w:rsidP="00754ABC">
      <w:pPr>
        <w:pStyle w:val="Details"/>
        <w:ind w:left="720"/>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7A854926" w14:textId="21E0D7B1" w:rsidR="00754ABC" w:rsidRPr="002569B5" w:rsidRDefault="00754ABC" w:rsidP="00754ABC">
      <w:pPr>
        <w:pStyle w:val="Details"/>
        <w:ind w:left="720"/>
        <w:rPr>
          <w:i/>
        </w:rPr>
      </w:pPr>
      <w:r w:rsidRPr="002569B5">
        <w:rPr>
          <w:i/>
        </w:rPr>
        <w:t xml:space="preserve">                                      </w:t>
      </w:r>
      <w:r w:rsidR="00B22FCB">
        <w:rPr>
          <w:i/>
        </w:rPr>
        <w:t>Audience</w:t>
      </w:r>
    </w:p>
    <w:p w14:paraId="15C6230B" w14:textId="77777777" w:rsidR="00754ABC" w:rsidRDefault="00754ABC"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0AC5768E" w14:textId="77777777" w:rsidR="00754ABC" w:rsidRDefault="00754ABC" w:rsidP="00754ABC">
      <w:pPr>
        <w:pStyle w:val="Details"/>
        <w:ind w:left="720"/>
      </w:pPr>
      <w:r>
        <w:t xml:space="preserve">                                      </w:t>
      </w:r>
    </w:p>
    <w:p w14:paraId="46EFFB91" w14:textId="3F57762D" w:rsidR="00754ABC" w:rsidRPr="002569B5" w:rsidRDefault="00754ABC" w:rsidP="00754ABC">
      <w:pPr>
        <w:pStyle w:val="Details"/>
        <w:ind w:left="720"/>
        <w:rPr>
          <w:i/>
        </w:rPr>
      </w:pPr>
      <w:r w:rsidRPr="002569B5">
        <w:rPr>
          <w:i/>
        </w:rPr>
        <w:t xml:space="preserve">                               </w:t>
      </w:r>
      <w:r w:rsidR="00B22FCB">
        <w:rPr>
          <w:i/>
        </w:rPr>
        <w:t>Industry</w:t>
      </w:r>
    </w:p>
    <w:p w14:paraId="49614AD3" w14:textId="34805CE4" w:rsidR="00754ABC" w:rsidRDefault="00754ABC" w:rsidP="00754ABC">
      <w:pPr>
        <w:pStyle w:val="Details"/>
        <w:ind w:left="720"/>
      </w:pPr>
    </w:p>
    <w:p w14:paraId="0F208E04" w14:textId="3463FFD0" w:rsidR="002F36F0" w:rsidRDefault="00B22FCB" w:rsidP="00B22FCB">
      <w:pPr>
        <w:pStyle w:val="Details"/>
      </w:pPr>
      <w:r>
        <w:t xml:space="preserve">     8.</w:t>
      </w:r>
      <w:r w:rsidR="002F36F0">
        <w:t>Details</w:t>
      </w:r>
      <w:r w:rsidR="00754ABC">
        <w:t xml:space="preserve"> of person that you have contacted for data collection?</w:t>
      </w:r>
    </w:p>
    <w:p w14:paraId="1922E806" w14:textId="6B2BDA63" w:rsidR="00754ABC" w:rsidRDefault="00754ABC" w:rsidP="00754ABC">
      <w:pPr>
        <w:pStyle w:val="Details"/>
        <w:ind w:left="720"/>
      </w:pPr>
    </w:p>
    <w:p w14:paraId="0C65E840" w14:textId="0DFEF434" w:rsidR="00754ABC" w:rsidRDefault="00431ED4" w:rsidP="00754ABC">
      <w:pPr>
        <w:pStyle w:val="Details"/>
        <w:ind w:left="720"/>
        <w:rPr>
          <w:i/>
        </w:rPr>
      </w:pPr>
      <w:r>
        <w:rPr>
          <w:i/>
        </w:rPr>
        <w:t xml:space="preserve">                         </w:t>
      </w:r>
      <w:proofErr w:type="spellStart"/>
      <w:r>
        <w:rPr>
          <w:i/>
        </w:rPr>
        <w:t>Nibin</w:t>
      </w:r>
      <w:proofErr w:type="spellEnd"/>
      <w:r>
        <w:rPr>
          <w:i/>
        </w:rPr>
        <w:t xml:space="preserve"> Divakar</w:t>
      </w:r>
    </w:p>
    <w:p w14:paraId="08EB357A" w14:textId="58E66C23" w:rsidR="00431ED4" w:rsidRDefault="00431ED4" w:rsidP="00754ABC">
      <w:pPr>
        <w:pStyle w:val="Details"/>
        <w:ind w:left="720"/>
        <w:rPr>
          <w:i/>
        </w:rPr>
      </w:pPr>
      <w:r>
        <w:rPr>
          <w:i/>
        </w:rPr>
        <w:t xml:space="preserve">                         nibined89@gmail.com</w:t>
      </w:r>
    </w:p>
    <w:p w14:paraId="68EEFF56" w14:textId="77777777" w:rsidR="00431ED4" w:rsidRPr="002569B5" w:rsidRDefault="00431ED4" w:rsidP="00754ABC">
      <w:pPr>
        <w:pStyle w:val="Details"/>
        <w:ind w:left="720"/>
        <w:rPr>
          <w:i/>
        </w:rPr>
      </w:pPr>
    </w:p>
    <w:p w14:paraId="25F51E9E" w14:textId="4CDD5036" w:rsidR="00754ABC" w:rsidRDefault="00754ABC" w:rsidP="00754ABC">
      <w:pPr>
        <w:pStyle w:val="Details"/>
        <w:ind w:left="720"/>
      </w:pPr>
    </w:p>
    <w:p w14:paraId="615B0A5F" w14:textId="77777777" w:rsidR="00AE6A4C" w:rsidRDefault="00AE6A4C" w:rsidP="00754ABC">
      <w:pPr>
        <w:pStyle w:val="Details"/>
        <w:ind w:left="720"/>
      </w:pPr>
    </w:p>
    <w:p w14:paraId="55C3403F" w14:textId="1E6D22F3" w:rsidR="00754ABC" w:rsidRDefault="00B22FCB" w:rsidP="00B22FCB">
      <w:pPr>
        <w:pStyle w:val="Details"/>
      </w:pPr>
      <w:r>
        <w:t xml:space="preserve">    9.</w:t>
      </w:r>
      <w:r w:rsidR="00754ABC">
        <w:t>Questionnaire to</w:t>
      </w:r>
      <w:r w:rsidR="00E6492A">
        <w:t xml:space="preserve"> collect details about </w:t>
      </w:r>
      <w:r w:rsidR="00F06B9C">
        <w:t>the project</w:t>
      </w:r>
      <w:r w:rsidR="00754ABC">
        <w:t>? (min 10</w:t>
      </w:r>
      <w:r w:rsidR="00A83459">
        <w:t xml:space="preserve"> </w:t>
      </w:r>
      <w:proofErr w:type="gramStart"/>
      <w:r w:rsidR="00754ABC">
        <w:t xml:space="preserve">questions, </w:t>
      </w:r>
      <w:r>
        <w:t xml:space="preserve">  </w:t>
      </w:r>
      <w:proofErr w:type="gramEnd"/>
      <w:r>
        <w:t xml:space="preserve">       </w:t>
      </w:r>
      <w:r w:rsidR="00431ED4">
        <w:t xml:space="preserve"> </w:t>
      </w:r>
      <w:r w:rsidR="00754ABC">
        <w:t xml:space="preserve">include descriptive answers, attach additional </w:t>
      </w:r>
      <w:r w:rsidR="00F75C8D">
        <w:t>docs (</w:t>
      </w:r>
      <w:r w:rsidR="00E6492A">
        <w:t>e.g. Bill receipts, certificate models)</w:t>
      </w:r>
      <w:r w:rsidR="00754ABC">
        <w:t>, if any?)</w:t>
      </w:r>
    </w:p>
    <w:p w14:paraId="050BE7DE" w14:textId="34CAF0FD" w:rsidR="00754ABC" w:rsidRDefault="00754ABC" w:rsidP="00754ABC">
      <w:pPr>
        <w:pStyle w:val="Details"/>
        <w:ind w:left="360"/>
      </w:pPr>
    </w:p>
    <w:p w14:paraId="08E1928F" w14:textId="26192299" w:rsidR="00ED51A4" w:rsidRDefault="00431ED4" w:rsidP="00B22FCB">
      <w:pPr>
        <w:pStyle w:val="Details"/>
        <w:ind w:left="360"/>
        <w:rPr>
          <w:i/>
        </w:rPr>
      </w:pPr>
      <w:r>
        <w:rPr>
          <w:i/>
        </w:rPr>
        <w:t xml:space="preserve">1.Advantages of the proposed </w:t>
      </w:r>
      <w:proofErr w:type="gramStart"/>
      <w:r>
        <w:rPr>
          <w:i/>
        </w:rPr>
        <w:t>system..?</w:t>
      </w:r>
      <w:proofErr w:type="gramEnd"/>
    </w:p>
    <w:p w14:paraId="2D51150F" w14:textId="77777777" w:rsidR="00431ED4" w:rsidRDefault="00431ED4" w:rsidP="00B22FCB">
      <w:pPr>
        <w:pStyle w:val="Details"/>
        <w:ind w:left="360"/>
        <w:rPr>
          <w:i/>
        </w:rPr>
      </w:pPr>
    </w:p>
    <w:p w14:paraId="2A1B1B65" w14:textId="3BCDE1F5" w:rsidR="00431ED4" w:rsidRDefault="00431ED4" w:rsidP="00B22FCB">
      <w:pPr>
        <w:pStyle w:val="Details"/>
        <w:ind w:left="360"/>
        <w:rPr>
          <w:rFonts w:cs="Times New Roman"/>
          <w:i/>
          <w:szCs w:val="24"/>
          <w:lang w:eastAsia="en-IN"/>
        </w:rPr>
      </w:pPr>
      <w:r w:rsidRPr="00431ED4">
        <w:rPr>
          <w:i/>
        </w:rPr>
        <w:t xml:space="preserve">   </w:t>
      </w:r>
      <w:r w:rsidRPr="00431ED4">
        <w:rPr>
          <w:rFonts w:cs="Times New Roman"/>
          <w:i/>
          <w:szCs w:val="24"/>
          <w:lang w:eastAsia="en-IN"/>
        </w:rPr>
        <w:t xml:space="preserve">Customer information Vendor information, Product information, Quantity in hand, Delivered </w:t>
      </w:r>
      <w:proofErr w:type="gramStart"/>
      <w:r w:rsidRPr="00431ED4">
        <w:rPr>
          <w:rFonts w:cs="Times New Roman"/>
          <w:i/>
          <w:szCs w:val="24"/>
          <w:lang w:eastAsia="en-IN"/>
        </w:rPr>
        <w:t>stock .The</w:t>
      </w:r>
      <w:proofErr w:type="gramEnd"/>
      <w:r w:rsidRPr="00431ED4">
        <w:rPr>
          <w:rFonts w:cs="Times New Roman"/>
          <w:i/>
          <w:szCs w:val="24"/>
          <w:lang w:eastAsia="en-IN"/>
        </w:rPr>
        <w:t xml:space="preserve"> user can find relevant data in each module itself. He/she can modify, delete, update, view, or inse</w:t>
      </w:r>
      <w:r>
        <w:rPr>
          <w:rFonts w:cs="Times New Roman"/>
          <w:i/>
          <w:szCs w:val="24"/>
          <w:lang w:eastAsia="en-IN"/>
        </w:rPr>
        <w:t>r</w:t>
      </w:r>
      <w:r w:rsidRPr="00431ED4">
        <w:rPr>
          <w:rFonts w:cs="Times New Roman"/>
          <w:i/>
          <w:szCs w:val="24"/>
          <w:lang w:eastAsia="en-IN"/>
        </w:rPr>
        <w:t xml:space="preserve">t new data as when required. Performing these tasks is a very simple task in the product and the user can do it quite easily. All the details are stored into appropriate </w:t>
      </w:r>
      <w:r w:rsidRPr="00431ED4">
        <w:rPr>
          <w:rFonts w:cs="Times New Roman"/>
          <w:i/>
          <w:szCs w:val="24"/>
          <w:lang w:eastAsia="en-IN"/>
        </w:rPr>
        <w:lastRenderedPageBreak/>
        <w:t>database. The database is connected dynamically to front-end so that any changes made to database are immediately reflected to the user. The new system will cater to the need of the sales persons of any s</w:t>
      </w:r>
      <w:r>
        <w:rPr>
          <w:rFonts w:cs="Times New Roman"/>
          <w:i/>
          <w:szCs w:val="24"/>
          <w:lang w:eastAsia="en-IN"/>
        </w:rPr>
        <w:t>tore</w:t>
      </w:r>
      <w:r w:rsidRPr="00431ED4">
        <w:rPr>
          <w:rFonts w:cs="Times New Roman"/>
          <w:i/>
          <w:szCs w:val="24"/>
          <w:lang w:eastAsia="en-IN"/>
        </w:rPr>
        <w:t xml:space="preserve"> so that they can manage the system efficiently and also it includes the price management as per the tax consumption available at present</w:t>
      </w:r>
    </w:p>
    <w:p w14:paraId="495A37F7" w14:textId="77777777" w:rsidR="00431ED4" w:rsidRDefault="00431ED4" w:rsidP="00431ED4">
      <w:pPr>
        <w:rPr>
          <w:i/>
        </w:rPr>
      </w:pPr>
    </w:p>
    <w:p w14:paraId="1E9AE96C" w14:textId="77777777" w:rsidR="00431ED4" w:rsidRDefault="00431ED4" w:rsidP="00431ED4">
      <w:pPr>
        <w:rPr>
          <w:i/>
        </w:rPr>
      </w:pPr>
    </w:p>
    <w:p w14:paraId="7A59A87A" w14:textId="77777777" w:rsidR="00431ED4" w:rsidRDefault="00431ED4" w:rsidP="00431ED4">
      <w:pPr>
        <w:rPr>
          <w:i/>
        </w:rPr>
      </w:pPr>
    </w:p>
    <w:p w14:paraId="31F7494F" w14:textId="77777777" w:rsidR="00431ED4" w:rsidRDefault="00431ED4" w:rsidP="00431ED4">
      <w:pPr>
        <w:rPr>
          <w:i/>
        </w:rPr>
      </w:pPr>
    </w:p>
    <w:p w14:paraId="5B4E570B" w14:textId="5CA14595" w:rsidR="00431ED4" w:rsidRPr="00431ED4" w:rsidRDefault="00431ED4" w:rsidP="00431ED4">
      <w:pPr>
        <w:rPr>
          <w:i/>
          <w:sz w:val="28"/>
          <w:szCs w:val="28"/>
        </w:rPr>
      </w:pPr>
      <w:r>
        <w:rPr>
          <w:i/>
        </w:rPr>
        <w:t>2.</w:t>
      </w:r>
      <w:r w:rsidRPr="00431ED4">
        <w:t xml:space="preserve"> </w:t>
      </w:r>
      <w:r w:rsidRPr="00431ED4">
        <w:rPr>
          <w:i/>
          <w:sz w:val="28"/>
          <w:szCs w:val="28"/>
        </w:rPr>
        <w:t xml:space="preserve">How would the organization cope if this system was not </w:t>
      </w:r>
      <w:proofErr w:type="gramStart"/>
      <w:r w:rsidRPr="00431ED4">
        <w:rPr>
          <w:i/>
          <w:sz w:val="28"/>
          <w:szCs w:val="28"/>
        </w:rPr>
        <w:t>implemented..?</w:t>
      </w:r>
      <w:proofErr w:type="gramEnd"/>
    </w:p>
    <w:p w14:paraId="64624500" w14:textId="73BD3BFA" w:rsidR="00431ED4" w:rsidRDefault="00431ED4" w:rsidP="00B22FCB">
      <w:pPr>
        <w:pStyle w:val="Details"/>
        <w:ind w:left="360"/>
        <w:rPr>
          <w:i/>
        </w:rPr>
      </w:pPr>
      <w:r w:rsidRPr="00431ED4">
        <w:rPr>
          <w:i/>
        </w:rPr>
        <w:sym w:font="Wingdings" w:char="F0E0"/>
      </w:r>
      <w:r>
        <w:rPr>
          <w:i/>
        </w:rPr>
        <w:t xml:space="preserve"> Lot of paper work</w:t>
      </w:r>
    </w:p>
    <w:p w14:paraId="40B5732F" w14:textId="7E4A3603" w:rsidR="00431ED4" w:rsidRDefault="00431ED4" w:rsidP="00B22FCB">
      <w:pPr>
        <w:pStyle w:val="Details"/>
        <w:ind w:left="360"/>
        <w:rPr>
          <w:i/>
        </w:rPr>
      </w:pPr>
      <w:r w:rsidRPr="00431ED4">
        <w:rPr>
          <w:i/>
        </w:rPr>
        <w:sym w:font="Wingdings" w:char="F0E0"/>
      </w:r>
      <w:proofErr w:type="spellStart"/>
      <w:r>
        <w:rPr>
          <w:i/>
        </w:rPr>
        <w:t>Unavliability</w:t>
      </w:r>
      <w:proofErr w:type="spellEnd"/>
    </w:p>
    <w:p w14:paraId="310A343C" w14:textId="02375430" w:rsidR="00431ED4" w:rsidRDefault="00431ED4" w:rsidP="00B22FCB">
      <w:pPr>
        <w:pStyle w:val="Details"/>
        <w:ind w:left="360"/>
        <w:rPr>
          <w:i/>
        </w:rPr>
      </w:pPr>
      <w:r w:rsidRPr="00431ED4">
        <w:rPr>
          <w:i/>
        </w:rPr>
        <w:sym w:font="Wingdings" w:char="F0E0"/>
      </w:r>
      <w:r>
        <w:rPr>
          <w:i/>
        </w:rPr>
        <w:t>Difficult to maintain</w:t>
      </w:r>
    </w:p>
    <w:p w14:paraId="1FA555E2" w14:textId="24DC8B88" w:rsidR="00431ED4" w:rsidRDefault="00431ED4" w:rsidP="00B22FCB">
      <w:pPr>
        <w:pStyle w:val="Details"/>
        <w:ind w:left="360"/>
        <w:rPr>
          <w:i/>
        </w:rPr>
      </w:pPr>
    </w:p>
    <w:p w14:paraId="3BE1B560" w14:textId="1E6260E8" w:rsidR="00431ED4" w:rsidRPr="00431ED4" w:rsidRDefault="00431ED4" w:rsidP="00431ED4">
      <w:pPr>
        <w:pStyle w:val="Details"/>
        <w:rPr>
          <w:i/>
        </w:rPr>
      </w:pPr>
      <w:r>
        <w:rPr>
          <w:i/>
        </w:rPr>
        <w:t>3.</w:t>
      </w:r>
      <w:r w:rsidRPr="00431ED4">
        <w:t xml:space="preserve"> </w:t>
      </w:r>
      <w:r w:rsidRPr="00431ED4">
        <w:rPr>
          <w:i/>
        </w:rPr>
        <w:t xml:space="preserve">What are the problems with current processes and now would a new system help alleviate </w:t>
      </w:r>
      <w:proofErr w:type="gramStart"/>
      <w:r w:rsidRPr="00431ED4">
        <w:rPr>
          <w:i/>
        </w:rPr>
        <w:t>there</w:t>
      </w:r>
      <w:proofErr w:type="gramEnd"/>
      <w:r w:rsidRPr="00431ED4">
        <w:rPr>
          <w:i/>
        </w:rPr>
        <w:t xml:space="preserve"> problem…?</w:t>
      </w:r>
    </w:p>
    <w:p w14:paraId="0BDB96DD" w14:textId="5502227F" w:rsidR="00431ED4" w:rsidRDefault="00AF76CF" w:rsidP="00B22FCB">
      <w:pPr>
        <w:pStyle w:val="Details"/>
        <w:ind w:left="360"/>
        <w:rPr>
          <w:i/>
        </w:rPr>
      </w:pPr>
      <w:r>
        <w:rPr>
          <w:i/>
        </w:rPr>
        <w:t xml:space="preserve"> </w:t>
      </w:r>
    </w:p>
    <w:p w14:paraId="4DF24B69" w14:textId="5330F2B1" w:rsidR="00AF76CF" w:rsidRPr="00431ED4" w:rsidRDefault="00AF76CF" w:rsidP="00B22FCB">
      <w:pPr>
        <w:pStyle w:val="Details"/>
        <w:ind w:left="360"/>
        <w:rPr>
          <w:i/>
        </w:rPr>
      </w:pPr>
      <w:r>
        <w:rPr>
          <w:i/>
        </w:rPr>
        <w:t xml:space="preserve">  </w:t>
      </w:r>
      <w:r w:rsidRPr="00431ED4">
        <w:rPr>
          <w:i/>
        </w:rPr>
        <w:t xml:space="preserve">   </w:t>
      </w:r>
      <w:r w:rsidRPr="00431ED4">
        <w:rPr>
          <w:rFonts w:cs="Times New Roman"/>
          <w:i/>
          <w:szCs w:val="24"/>
          <w:lang w:eastAsia="en-IN"/>
        </w:rPr>
        <w:t xml:space="preserve">Customer information Vendor information, Product information, Delivered </w:t>
      </w:r>
      <w:proofErr w:type="gramStart"/>
      <w:r w:rsidRPr="00431ED4">
        <w:rPr>
          <w:rFonts w:cs="Times New Roman"/>
          <w:i/>
          <w:szCs w:val="24"/>
          <w:lang w:eastAsia="en-IN"/>
        </w:rPr>
        <w:t>stock .The</w:t>
      </w:r>
      <w:proofErr w:type="gramEnd"/>
      <w:r w:rsidRPr="00431ED4">
        <w:rPr>
          <w:rFonts w:cs="Times New Roman"/>
          <w:i/>
          <w:szCs w:val="24"/>
          <w:lang w:eastAsia="en-IN"/>
        </w:rPr>
        <w:t xml:space="preserve"> user can find relevant data in each module itself. He/she can modify, delete, update, view, or inse</w:t>
      </w:r>
      <w:r>
        <w:rPr>
          <w:rFonts w:cs="Times New Roman"/>
          <w:i/>
          <w:szCs w:val="24"/>
          <w:lang w:eastAsia="en-IN"/>
        </w:rPr>
        <w:t>r</w:t>
      </w:r>
      <w:r w:rsidRPr="00431ED4">
        <w:rPr>
          <w:rFonts w:cs="Times New Roman"/>
          <w:i/>
          <w:szCs w:val="24"/>
          <w:lang w:eastAsia="en-IN"/>
        </w:rPr>
        <w:t>t new data as when required. Performing these tasks is a very simple task can do it quite easily. All the details are stored into appropriate database.</w:t>
      </w:r>
    </w:p>
    <w:p w14:paraId="340F266E" w14:textId="77777777" w:rsidR="00AF76CF" w:rsidRDefault="00AF76CF" w:rsidP="00431ED4">
      <w:pPr>
        <w:rPr>
          <w:i/>
          <w:sz w:val="28"/>
          <w:szCs w:val="28"/>
        </w:rPr>
      </w:pPr>
    </w:p>
    <w:p w14:paraId="1697F7A1" w14:textId="5AEDF372" w:rsidR="00AF76CF" w:rsidRDefault="00AF76CF" w:rsidP="00431ED4">
      <w:pPr>
        <w:rPr>
          <w:i/>
          <w:sz w:val="28"/>
          <w:szCs w:val="28"/>
        </w:rPr>
      </w:pPr>
      <w:r>
        <w:rPr>
          <w:i/>
          <w:sz w:val="28"/>
          <w:szCs w:val="28"/>
        </w:rPr>
        <w:t>4</w:t>
      </w:r>
      <w:r w:rsidRPr="00AF76CF">
        <w:rPr>
          <w:i/>
          <w:sz w:val="28"/>
          <w:szCs w:val="28"/>
        </w:rPr>
        <w:t>.</w:t>
      </w:r>
      <w:r w:rsidR="00431ED4" w:rsidRPr="00AF76CF">
        <w:rPr>
          <w:i/>
          <w:sz w:val="28"/>
          <w:szCs w:val="28"/>
        </w:rPr>
        <w:t xml:space="preserve">Does the s/m require technology that has not previously been used in the </w:t>
      </w:r>
      <w:proofErr w:type="gramStart"/>
      <w:r w:rsidR="00431ED4" w:rsidRPr="00AF76CF">
        <w:rPr>
          <w:i/>
          <w:sz w:val="28"/>
          <w:szCs w:val="28"/>
        </w:rPr>
        <w:t>organization..?</w:t>
      </w:r>
      <w:proofErr w:type="gramEnd"/>
    </w:p>
    <w:p w14:paraId="75A14C0E" w14:textId="6031F0C7" w:rsidR="00AF76CF" w:rsidRPr="00AF76CF" w:rsidRDefault="00AF76CF" w:rsidP="00431ED4">
      <w:pPr>
        <w:rPr>
          <w:i/>
          <w:sz w:val="28"/>
          <w:szCs w:val="28"/>
        </w:rPr>
      </w:pPr>
      <w:r>
        <w:rPr>
          <w:i/>
          <w:sz w:val="28"/>
          <w:szCs w:val="28"/>
        </w:rPr>
        <w:t xml:space="preserve">               No</w:t>
      </w:r>
    </w:p>
    <w:p w14:paraId="36EF49E8" w14:textId="77777777" w:rsidR="00AF76CF" w:rsidRDefault="00AF76CF" w:rsidP="00431ED4">
      <w:pPr>
        <w:rPr>
          <w:i/>
          <w:sz w:val="28"/>
          <w:szCs w:val="28"/>
        </w:rPr>
      </w:pPr>
    </w:p>
    <w:p w14:paraId="343DD103" w14:textId="294BC5BF" w:rsidR="00431ED4" w:rsidRPr="00AF76CF" w:rsidRDefault="00AF76CF" w:rsidP="00431ED4">
      <w:pPr>
        <w:rPr>
          <w:i/>
          <w:sz w:val="28"/>
          <w:szCs w:val="28"/>
        </w:rPr>
      </w:pPr>
      <w:r>
        <w:rPr>
          <w:i/>
          <w:sz w:val="28"/>
          <w:szCs w:val="28"/>
        </w:rPr>
        <w:t>5</w:t>
      </w:r>
      <w:r w:rsidRPr="00AF76CF">
        <w:rPr>
          <w:i/>
          <w:sz w:val="28"/>
          <w:szCs w:val="28"/>
        </w:rPr>
        <w:t>.</w:t>
      </w:r>
      <w:r w:rsidR="00431ED4" w:rsidRPr="00AF76CF">
        <w:rPr>
          <w:i/>
          <w:sz w:val="28"/>
          <w:szCs w:val="28"/>
        </w:rPr>
        <w:t xml:space="preserve">What must be supported and what need not be </w:t>
      </w:r>
      <w:proofErr w:type="gramStart"/>
      <w:r w:rsidR="00431ED4" w:rsidRPr="00AF76CF">
        <w:rPr>
          <w:i/>
          <w:sz w:val="28"/>
          <w:szCs w:val="28"/>
        </w:rPr>
        <w:t>supported..?</w:t>
      </w:r>
      <w:proofErr w:type="gramEnd"/>
    </w:p>
    <w:p w14:paraId="2CB361C5" w14:textId="16528F60" w:rsidR="00431ED4" w:rsidRDefault="00AF76CF" w:rsidP="00431ED4">
      <w:pPr>
        <w:pStyle w:val="Details"/>
        <w:rPr>
          <w:i/>
        </w:rPr>
      </w:pPr>
      <w:r>
        <w:rPr>
          <w:i/>
        </w:rPr>
        <w:t xml:space="preserve">            </w:t>
      </w:r>
      <w:r w:rsidRPr="00AF76CF">
        <w:rPr>
          <w:i/>
        </w:rPr>
        <w:sym w:font="Wingdings" w:char="F0E0"/>
      </w:r>
      <w:r>
        <w:rPr>
          <w:i/>
        </w:rPr>
        <w:t xml:space="preserve"> It can details about customer </w:t>
      </w:r>
      <w:proofErr w:type="spellStart"/>
      <w:proofErr w:type="gramStart"/>
      <w:r>
        <w:rPr>
          <w:i/>
        </w:rPr>
        <w:t>information,stock</w:t>
      </w:r>
      <w:proofErr w:type="spellEnd"/>
      <w:proofErr w:type="gramEnd"/>
      <w:r>
        <w:rPr>
          <w:i/>
        </w:rPr>
        <w:t xml:space="preserve"> information</w:t>
      </w:r>
    </w:p>
    <w:p w14:paraId="660778CF" w14:textId="3518CA45" w:rsidR="00AF76CF" w:rsidRDefault="00AF76CF" w:rsidP="00431ED4">
      <w:pPr>
        <w:pStyle w:val="Details"/>
        <w:rPr>
          <w:rFonts w:cs="Times New Roman"/>
          <w:i/>
          <w:szCs w:val="24"/>
          <w:lang w:eastAsia="en-IN"/>
        </w:rPr>
      </w:pPr>
      <w:r>
        <w:rPr>
          <w:i/>
        </w:rPr>
        <w:t xml:space="preserve">           </w:t>
      </w:r>
      <w:r w:rsidRPr="00AF76CF">
        <w:rPr>
          <w:i/>
        </w:rPr>
        <w:sym w:font="Wingdings" w:char="F0E0"/>
      </w:r>
      <w:r w:rsidRPr="00AF76CF">
        <w:rPr>
          <w:rFonts w:cs="Times New Roman"/>
          <w:i/>
          <w:szCs w:val="24"/>
          <w:lang w:eastAsia="en-IN"/>
        </w:rPr>
        <w:t xml:space="preserve"> </w:t>
      </w:r>
      <w:r w:rsidRPr="00431ED4">
        <w:rPr>
          <w:rFonts w:cs="Times New Roman"/>
          <w:i/>
          <w:szCs w:val="24"/>
          <w:lang w:eastAsia="en-IN"/>
        </w:rPr>
        <w:t>The user can find relevant data in each module itself</w:t>
      </w:r>
    </w:p>
    <w:p w14:paraId="7839145C" w14:textId="42C38351" w:rsidR="00AF76CF" w:rsidRDefault="00AF76CF" w:rsidP="00431ED4">
      <w:pPr>
        <w:pStyle w:val="Details"/>
        <w:rPr>
          <w:rFonts w:cs="Times New Roman"/>
          <w:i/>
          <w:szCs w:val="24"/>
          <w:lang w:eastAsia="en-IN"/>
        </w:rPr>
      </w:pPr>
      <w:r>
        <w:rPr>
          <w:i/>
        </w:rPr>
        <w:t xml:space="preserve">           </w:t>
      </w:r>
      <w:r w:rsidRPr="00AF76CF">
        <w:rPr>
          <w:i/>
        </w:rPr>
        <w:sym w:font="Wingdings" w:char="F0E0"/>
      </w:r>
      <w:r w:rsidRPr="00AF76CF">
        <w:rPr>
          <w:rFonts w:cs="Times New Roman"/>
          <w:i/>
          <w:szCs w:val="24"/>
          <w:lang w:eastAsia="en-IN"/>
        </w:rPr>
        <w:t xml:space="preserve"> </w:t>
      </w:r>
      <w:r w:rsidRPr="00431ED4">
        <w:rPr>
          <w:rFonts w:cs="Times New Roman"/>
          <w:i/>
          <w:szCs w:val="24"/>
          <w:lang w:eastAsia="en-IN"/>
        </w:rPr>
        <w:t>All the details are stored into appropriate database.</w:t>
      </w:r>
    </w:p>
    <w:p w14:paraId="61918415" w14:textId="77777777" w:rsidR="00AF76CF" w:rsidRDefault="00AF76CF" w:rsidP="00431ED4">
      <w:pPr>
        <w:pStyle w:val="Details"/>
        <w:rPr>
          <w:rFonts w:cs="Times New Roman"/>
          <w:i/>
          <w:szCs w:val="24"/>
          <w:lang w:eastAsia="en-IN"/>
        </w:rPr>
      </w:pPr>
    </w:p>
    <w:p w14:paraId="532C759C" w14:textId="13148C77" w:rsidR="00AF76CF" w:rsidRPr="00431ED4" w:rsidRDefault="00AF76CF" w:rsidP="00431ED4">
      <w:pPr>
        <w:pStyle w:val="Details"/>
        <w:rPr>
          <w:i/>
        </w:rPr>
      </w:pPr>
      <w:r>
        <w:rPr>
          <w:i/>
        </w:rPr>
        <w:t xml:space="preserve">          </w:t>
      </w:r>
    </w:p>
    <w:sectPr w:rsidR="00AF76CF" w:rsidRPr="00431ED4"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D1F3A" w14:textId="77777777" w:rsidR="00442AED" w:rsidRDefault="00442AED">
      <w:pPr>
        <w:spacing w:after="0" w:line="240" w:lineRule="auto"/>
      </w:pPr>
      <w:r>
        <w:separator/>
      </w:r>
    </w:p>
  </w:endnote>
  <w:endnote w:type="continuationSeparator" w:id="0">
    <w:p w14:paraId="011B7DCD" w14:textId="77777777" w:rsidR="00442AED" w:rsidRDefault="00442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ECC8B" w14:textId="77777777" w:rsidR="00442AED" w:rsidRDefault="00442AED">
      <w:pPr>
        <w:spacing w:after="0" w:line="240" w:lineRule="auto"/>
      </w:pPr>
      <w:r>
        <w:separator/>
      </w:r>
    </w:p>
  </w:footnote>
  <w:footnote w:type="continuationSeparator" w:id="0">
    <w:p w14:paraId="434AD590" w14:textId="77777777" w:rsidR="00442AED" w:rsidRDefault="00442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0634"/>
    <w:rsid w:val="00035454"/>
    <w:rsid w:val="00142382"/>
    <w:rsid w:val="001C3C92"/>
    <w:rsid w:val="001F0F0E"/>
    <w:rsid w:val="002569B5"/>
    <w:rsid w:val="002D6013"/>
    <w:rsid w:val="002E0B9C"/>
    <w:rsid w:val="002E6287"/>
    <w:rsid w:val="002F36F0"/>
    <w:rsid w:val="00303AE1"/>
    <w:rsid w:val="00385963"/>
    <w:rsid w:val="003949BD"/>
    <w:rsid w:val="00431ED4"/>
    <w:rsid w:val="00442AED"/>
    <w:rsid w:val="004D0DC0"/>
    <w:rsid w:val="004D61A7"/>
    <w:rsid w:val="00524B92"/>
    <w:rsid w:val="005262C2"/>
    <w:rsid w:val="0053630E"/>
    <w:rsid w:val="00560F76"/>
    <w:rsid w:val="0057184E"/>
    <w:rsid w:val="00591FFE"/>
    <w:rsid w:val="006B7784"/>
    <w:rsid w:val="006F16F0"/>
    <w:rsid w:val="007520BE"/>
    <w:rsid w:val="00754ABC"/>
    <w:rsid w:val="008553A9"/>
    <w:rsid w:val="00870CE7"/>
    <w:rsid w:val="0094030A"/>
    <w:rsid w:val="00960601"/>
    <w:rsid w:val="00971BFB"/>
    <w:rsid w:val="00A448C1"/>
    <w:rsid w:val="00A57CE9"/>
    <w:rsid w:val="00A83459"/>
    <w:rsid w:val="00AA7AA0"/>
    <w:rsid w:val="00AB4981"/>
    <w:rsid w:val="00AE54A7"/>
    <w:rsid w:val="00AE6A4C"/>
    <w:rsid w:val="00AF76CF"/>
    <w:rsid w:val="00B22FCB"/>
    <w:rsid w:val="00B43495"/>
    <w:rsid w:val="00B70211"/>
    <w:rsid w:val="00B8760C"/>
    <w:rsid w:val="00BA5423"/>
    <w:rsid w:val="00BE4DF1"/>
    <w:rsid w:val="00C26834"/>
    <w:rsid w:val="00C84D21"/>
    <w:rsid w:val="00CA6B4F"/>
    <w:rsid w:val="00D0550B"/>
    <w:rsid w:val="00DA4A43"/>
    <w:rsid w:val="00DA5BEB"/>
    <w:rsid w:val="00DE395C"/>
    <w:rsid w:val="00E2411A"/>
    <w:rsid w:val="00E37225"/>
    <w:rsid w:val="00E51439"/>
    <w:rsid w:val="00E6492A"/>
    <w:rsid w:val="00EB1495"/>
    <w:rsid w:val="00ED51A4"/>
    <w:rsid w:val="00EF36A5"/>
    <w:rsid w:val="00F06B9C"/>
    <w:rsid w:val="00F75C8D"/>
    <w:rsid w:val="00FD4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895614">
      <w:bodyDiv w:val="1"/>
      <w:marLeft w:val="0"/>
      <w:marRight w:val="0"/>
      <w:marTop w:val="0"/>
      <w:marBottom w:val="0"/>
      <w:divBdr>
        <w:top w:val="none" w:sz="0" w:space="0" w:color="auto"/>
        <w:left w:val="none" w:sz="0" w:space="0" w:color="auto"/>
        <w:bottom w:val="none" w:sz="0" w:space="0" w:color="auto"/>
        <w:right w:val="none" w:sz="0" w:space="0" w:color="auto"/>
      </w:divBdr>
    </w:div>
    <w:div w:id="2118403870">
      <w:bodyDiv w:val="1"/>
      <w:marLeft w:val="0"/>
      <w:marRight w:val="0"/>
      <w:marTop w:val="0"/>
      <w:marBottom w:val="0"/>
      <w:divBdr>
        <w:top w:val="none" w:sz="0" w:space="0" w:color="auto"/>
        <w:left w:val="none" w:sz="0" w:space="0" w:color="auto"/>
        <w:bottom w:val="none" w:sz="0" w:space="0" w:color="auto"/>
        <w:right w:val="none" w:sz="0" w:space="0" w:color="auto"/>
      </w:divBdr>
      <w:divsChild>
        <w:div w:id="643243313">
          <w:marLeft w:val="0"/>
          <w:marRight w:val="0"/>
          <w:marTop w:val="0"/>
          <w:marBottom w:val="0"/>
          <w:divBdr>
            <w:top w:val="none" w:sz="0" w:space="0" w:color="auto"/>
            <w:left w:val="none" w:sz="0" w:space="0" w:color="auto"/>
            <w:bottom w:val="none" w:sz="0" w:space="0" w:color="auto"/>
            <w:right w:val="none" w:sz="0" w:space="0" w:color="auto"/>
          </w:divBdr>
          <w:divsChild>
            <w:div w:id="151138508">
              <w:marLeft w:val="0"/>
              <w:marRight w:val="0"/>
              <w:marTop w:val="0"/>
              <w:marBottom w:val="0"/>
              <w:divBdr>
                <w:top w:val="none" w:sz="0" w:space="0" w:color="auto"/>
                <w:left w:val="none" w:sz="0" w:space="0" w:color="auto"/>
                <w:bottom w:val="none" w:sz="0" w:space="0" w:color="auto"/>
                <w:right w:val="none" w:sz="0" w:space="0" w:color="auto"/>
              </w:divBdr>
            </w:div>
            <w:div w:id="273482770">
              <w:marLeft w:val="0"/>
              <w:marRight w:val="0"/>
              <w:marTop w:val="0"/>
              <w:marBottom w:val="0"/>
              <w:divBdr>
                <w:top w:val="none" w:sz="0" w:space="0" w:color="auto"/>
                <w:left w:val="none" w:sz="0" w:space="0" w:color="auto"/>
                <w:bottom w:val="none" w:sz="0" w:space="0" w:color="auto"/>
                <w:right w:val="none" w:sz="0" w:space="0" w:color="auto"/>
              </w:divBdr>
            </w:div>
            <w:div w:id="963586518">
              <w:marLeft w:val="0"/>
              <w:marRight w:val="0"/>
              <w:marTop w:val="0"/>
              <w:marBottom w:val="0"/>
              <w:divBdr>
                <w:top w:val="none" w:sz="0" w:space="0" w:color="auto"/>
                <w:left w:val="none" w:sz="0" w:space="0" w:color="auto"/>
                <w:bottom w:val="none" w:sz="0" w:space="0" w:color="auto"/>
                <w:right w:val="none" w:sz="0" w:space="0" w:color="auto"/>
              </w:divBdr>
            </w:div>
            <w:div w:id="54548013">
              <w:marLeft w:val="0"/>
              <w:marRight w:val="0"/>
              <w:marTop w:val="0"/>
              <w:marBottom w:val="0"/>
              <w:divBdr>
                <w:top w:val="none" w:sz="0" w:space="0" w:color="auto"/>
                <w:left w:val="none" w:sz="0" w:space="0" w:color="auto"/>
                <w:bottom w:val="none" w:sz="0" w:space="0" w:color="auto"/>
                <w:right w:val="none" w:sz="0" w:space="0" w:color="auto"/>
              </w:divBdr>
            </w:div>
            <w:div w:id="578636951">
              <w:marLeft w:val="0"/>
              <w:marRight w:val="0"/>
              <w:marTop w:val="0"/>
              <w:marBottom w:val="0"/>
              <w:divBdr>
                <w:top w:val="none" w:sz="0" w:space="0" w:color="auto"/>
                <w:left w:val="none" w:sz="0" w:space="0" w:color="auto"/>
                <w:bottom w:val="none" w:sz="0" w:space="0" w:color="auto"/>
                <w:right w:val="none" w:sz="0" w:space="0" w:color="auto"/>
              </w:divBdr>
            </w:div>
            <w:div w:id="1771706629">
              <w:marLeft w:val="0"/>
              <w:marRight w:val="0"/>
              <w:marTop w:val="0"/>
              <w:marBottom w:val="0"/>
              <w:divBdr>
                <w:top w:val="none" w:sz="0" w:space="0" w:color="auto"/>
                <w:left w:val="none" w:sz="0" w:space="0" w:color="auto"/>
                <w:bottom w:val="none" w:sz="0" w:space="0" w:color="auto"/>
                <w:right w:val="none" w:sz="0" w:space="0" w:color="auto"/>
              </w:divBdr>
            </w:div>
            <w:div w:id="1715037938">
              <w:marLeft w:val="0"/>
              <w:marRight w:val="0"/>
              <w:marTop w:val="0"/>
              <w:marBottom w:val="0"/>
              <w:divBdr>
                <w:top w:val="none" w:sz="0" w:space="0" w:color="auto"/>
                <w:left w:val="none" w:sz="0" w:space="0" w:color="auto"/>
                <w:bottom w:val="none" w:sz="0" w:space="0" w:color="auto"/>
                <w:right w:val="none" w:sz="0" w:space="0" w:color="auto"/>
              </w:divBdr>
            </w:div>
            <w:div w:id="29650593">
              <w:marLeft w:val="0"/>
              <w:marRight w:val="0"/>
              <w:marTop w:val="0"/>
              <w:marBottom w:val="0"/>
              <w:divBdr>
                <w:top w:val="none" w:sz="0" w:space="0" w:color="auto"/>
                <w:left w:val="none" w:sz="0" w:space="0" w:color="auto"/>
                <w:bottom w:val="none" w:sz="0" w:space="0" w:color="auto"/>
                <w:right w:val="none" w:sz="0" w:space="0" w:color="auto"/>
              </w:divBdr>
            </w:div>
            <w:div w:id="918714247">
              <w:marLeft w:val="0"/>
              <w:marRight w:val="0"/>
              <w:marTop w:val="0"/>
              <w:marBottom w:val="0"/>
              <w:divBdr>
                <w:top w:val="none" w:sz="0" w:space="0" w:color="auto"/>
                <w:left w:val="none" w:sz="0" w:space="0" w:color="auto"/>
                <w:bottom w:val="none" w:sz="0" w:space="0" w:color="auto"/>
                <w:right w:val="none" w:sz="0" w:space="0" w:color="auto"/>
              </w:divBdr>
            </w:div>
            <w:div w:id="314722278">
              <w:marLeft w:val="0"/>
              <w:marRight w:val="0"/>
              <w:marTop w:val="0"/>
              <w:marBottom w:val="0"/>
              <w:divBdr>
                <w:top w:val="none" w:sz="0" w:space="0" w:color="auto"/>
                <w:left w:val="none" w:sz="0" w:space="0" w:color="auto"/>
                <w:bottom w:val="none" w:sz="0" w:space="0" w:color="auto"/>
                <w:right w:val="none" w:sz="0" w:space="0" w:color="auto"/>
              </w:divBdr>
            </w:div>
            <w:div w:id="1395278950">
              <w:marLeft w:val="0"/>
              <w:marRight w:val="0"/>
              <w:marTop w:val="0"/>
              <w:marBottom w:val="0"/>
              <w:divBdr>
                <w:top w:val="none" w:sz="0" w:space="0" w:color="auto"/>
                <w:left w:val="none" w:sz="0" w:space="0" w:color="auto"/>
                <w:bottom w:val="none" w:sz="0" w:space="0" w:color="auto"/>
                <w:right w:val="none" w:sz="0" w:space="0" w:color="auto"/>
              </w:divBdr>
            </w:div>
            <w:div w:id="6262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